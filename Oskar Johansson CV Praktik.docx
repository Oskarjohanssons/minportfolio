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0B45" w14:textId="025C089C" w:rsidR="00C067C5" w:rsidRPr="005B2C41" w:rsidRDefault="38EB38D0" w:rsidP="5EAC63C0">
      <w:pPr>
        <w:pStyle w:val="Rubrik"/>
        <w:rPr>
          <w:rFonts w:ascii="Baskerville Old Face" w:hAnsi="Baskerville Old Face"/>
          <w:noProof/>
          <w:sz w:val="32"/>
          <w:szCs w:val="32"/>
        </w:rPr>
      </w:pPr>
      <w:r w:rsidRPr="504B301E">
        <w:rPr>
          <w:rFonts w:ascii="Baskerville Old Face" w:hAnsi="Baskerville Old Face"/>
          <w:noProof/>
          <w:sz w:val="56"/>
          <w:szCs w:val="56"/>
          <w:lang w:bidi="sv-SE"/>
        </w:rPr>
        <w:t>oSKAR JOHANSSON</w:t>
      </w:r>
    </w:p>
    <w:p w14:paraId="5EE5D874" w14:textId="11B2EFCA" w:rsidR="00C067C5" w:rsidRPr="005B2C41" w:rsidRDefault="004F591E">
      <w:pPr>
        <w:pStyle w:val="Rubrik"/>
        <w:rPr>
          <w:rFonts w:ascii="Baskerville Old Face" w:hAnsi="Baskerville Old Face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9FC1E3" wp14:editId="4F121F86">
            <wp:simplePos x="0" y="0"/>
            <wp:positionH relativeFrom="column">
              <wp:posOffset>4285615</wp:posOffset>
            </wp:positionH>
            <wp:positionV relativeFrom="paragraph">
              <wp:posOffset>351565</wp:posOffset>
            </wp:positionV>
            <wp:extent cx="923439" cy="856800"/>
            <wp:effectExtent l="0" t="0" r="0" b="635"/>
            <wp:wrapNone/>
            <wp:docPr id="416293757" name="Bildobjekt 41629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439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C41" w:rsidRPr="5FB9467A">
        <w:rPr>
          <w:rFonts w:ascii="Baskerville Old Face" w:hAnsi="Baskerville Old Face"/>
          <w:noProof/>
          <w:sz w:val="28"/>
          <w:szCs w:val="28"/>
          <w:lang w:bidi="sv-SE"/>
        </w:rPr>
        <w:t>S</w:t>
      </w:r>
      <w:r w:rsidR="5748B8F4" w:rsidRPr="5FB9467A">
        <w:rPr>
          <w:rFonts w:ascii="Baskerville Old Face" w:hAnsi="Baskerville Old Face"/>
          <w:noProof/>
          <w:sz w:val="28"/>
          <w:szCs w:val="28"/>
          <w:lang w:bidi="sv-SE"/>
        </w:rPr>
        <w:t xml:space="preserve">TUDERANDE INOM </w:t>
      </w:r>
      <w:r w:rsidR="21FBAD1E" w:rsidRPr="5FB9467A">
        <w:rPr>
          <w:rFonts w:ascii="Baskerville Old Face" w:hAnsi="Baskerville Old Face"/>
          <w:noProof/>
          <w:sz w:val="28"/>
          <w:szCs w:val="28"/>
          <w:lang w:bidi="sv-SE"/>
        </w:rPr>
        <w:t>systemutvecklare .net</w:t>
      </w:r>
    </w:p>
    <w:tbl>
      <w:tblPr>
        <w:tblStyle w:val="Tabellmedmeritfrteckning"/>
        <w:tblW w:w="3477" w:type="pct"/>
        <w:tblCellMar>
          <w:left w:w="1656" w:type="dxa"/>
        </w:tblCellMar>
        <w:tblLook w:val="0620" w:firstRow="1" w:lastRow="0" w:firstColumn="0" w:lastColumn="0" w:noHBand="1" w:noVBand="1"/>
        <w:tblDescription w:val="Tabell – Kontaktinformation"/>
      </w:tblPr>
      <w:tblGrid>
        <w:gridCol w:w="6076"/>
      </w:tblGrid>
      <w:tr w:rsidR="00260D3F" w:rsidRPr="00843164" w14:paraId="29B0CEAD" w14:textId="77777777" w:rsidTr="2EE6F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  <w:tblHeader/>
        </w:trPr>
        <w:tc>
          <w:tcPr>
            <w:tcW w:w="5000" w:type="pct"/>
          </w:tcPr>
          <w:p w14:paraId="29D019B9" w14:textId="378C036E" w:rsidR="00610FA4" w:rsidRDefault="00610FA4" w:rsidP="2EE6FFAF">
            <w:pPr>
              <w:pStyle w:val="Kontaktinformation"/>
              <w:spacing w:after="0"/>
              <w:ind w:right="0"/>
            </w:pPr>
            <w:r>
              <w:t>oskar.johanssons</w:t>
            </w:r>
            <w:r w:rsidR="002F2DF4" w:rsidRPr="002F2DF4">
              <w:t>@</w:t>
            </w:r>
            <w:r w:rsidR="002F2DF4">
              <w:t>hotmail.com</w:t>
            </w:r>
          </w:p>
          <w:p w14:paraId="32ADCE48" w14:textId="18059920" w:rsidR="00CB6772" w:rsidRDefault="008944E9" w:rsidP="2EE6FFAF">
            <w:pPr>
              <w:pStyle w:val="Kontaktinformation"/>
              <w:spacing w:after="0"/>
              <w:ind w:right="0"/>
              <w:rPr>
                <w:noProof/>
                <w:lang w:bidi="sv-SE"/>
              </w:rPr>
            </w:pPr>
            <w:r w:rsidRPr="2EE6FFAF">
              <w:rPr>
                <w:noProof/>
                <w:lang w:bidi="sv-SE"/>
              </w:rPr>
              <w:t>07</w:t>
            </w:r>
            <w:r w:rsidR="04E3ABD2" w:rsidRPr="2EE6FFAF">
              <w:rPr>
                <w:noProof/>
                <w:lang w:bidi="sv-SE"/>
              </w:rPr>
              <w:t>2</w:t>
            </w:r>
            <w:r w:rsidR="30D8FFF9" w:rsidRPr="2EE6FFAF">
              <w:rPr>
                <w:noProof/>
                <w:lang w:bidi="sv-SE"/>
              </w:rPr>
              <w:t>-</w:t>
            </w:r>
            <w:r w:rsidR="04E3ABD2" w:rsidRPr="2EE6FFAF">
              <w:rPr>
                <w:noProof/>
                <w:lang w:bidi="sv-SE"/>
              </w:rPr>
              <w:t>3</w:t>
            </w:r>
            <w:r w:rsidR="05837FAE" w:rsidRPr="2EE6FFAF">
              <w:rPr>
                <w:noProof/>
                <w:lang w:bidi="sv-SE"/>
              </w:rPr>
              <w:t>50</w:t>
            </w:r>
            <w:r w:rsidRPr="2EE6FFAF">
              <w:rPr>
                <w:noProof/>
                <w:lang w:bidi="sv-SE"/>
              </w:rPr>
              <w:t xml:space="preserve"> </w:t>
            </w:r>
            <w:r w:rsidR="7DFBD17D" w:rsidRPr="2EE6FFAF">
              <w:rPr>
                <w:noProof/>
                <w:lang w:bidi="sv-SE"/>
              </w:rPr>
              <w:t>53</w:t>
            </w:r>
            <w:r w:rsidRPr="2EE6FFAF">
              <w:rPr>
                <w:noProof/>
                <w:lang w:bidi="sv-SE"/>
              </w:rPr>
              <w:t xml:space="preserve"> </w:t>
            </w:r>
            <w:r w:rsidR="403A1642" w:rsidRPr="2EE6FFAF">
              <w:rPr>
                <w:noProof/>
                <w:lang w:bidi="sv-SE"/>
              </w:rPr>
              <w:t>72</w:t>
            </w:r>
          </w:p>
          <w:p w14:paraId="3FE75B92" w14:textId="193C3142" w:rsidR="00CB6772" w:rsidRPr="00843164" w:rsidRDefault="008944E9" w:rsidP="008944E9">
            <w:pPr>
              <w:pStyle w:val="Kontaktinformation"/>
              <w:rPr>
                <w:noProof/>
              </w:rPr>
            </w:pPr>
            <w:r w:rsidRPr="2EE6FFAF">
              <w:rPr>
                <w:noProof/>
                <w:lang w:bidi="sv-SE"/>
              </w:rPr>
              <w:t>Kiselgatan 3, 432 56 Varberg</w:t>
            </w:r>
          </w:p>
        </w:tc>
      </w:tr>
    </w:tbl>
    <w:p w14:paraId="7EF58621" w14:textId="676A0962" w:rsidR="00C067C5" w:rsidRPr="00602FFA" w:rsidRDefault="00CB6772" w:rsidP="00602FFA">
      <w:pPr>
        <w:pStyle w:val="Rubrik1"/>
        <w:rPr>
          <w:noProof/>
        </w:rPr>
      </w:pPr>
      <w:r w:rsidRPr="2EE6FFAF">
        <w:rPr>
          <w:noProof/>
          <w:lang w:bidi="sv-SE"/>
        </w:rPr>
        <w:t>profil</w:t>
      </w:r>
    </w:p>
    <w:tbl>
      <w:tblPr>
        <w:tblStyle w:val="Tabellmedmeritfrteckning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l – Målsättning"/>
      </w:tblPr>
      <w:tblGrid>
        <w:gridCol w:w="8738"/>
      </w:tblGrid>
      <w:tr w:rsidR="00260D3F" w:rsidRPr="00843164" w14:paraId="07E0020D" w14:textId="77777777" w:rsidTr="2222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83406CC" w14:textId="54BA7F4F" w:rsidR="008944E9" w:rsidRPr="008944E9" w:rsidRDefault="4B661429" w:rsidP="008944E9">
            <w:pPr>
              <w:rPr>
                <w:noProof/>
                <w:lang w:bidi="sv-SE"/>
              </w:rPr>
            </w:pPr>
            <w:r w:rsidRPr="222246D1">
              <w:rPr>
                <w:noProof/>
                <w:lang w:bidi="sv-SE"/>
              </w:rPr>
              <w:t>En engagerad och målinriktad student som är entusiastisk att skaffa erfarenhet inom</w:t>
            </w:r>
            <w:r w:rsidR="7266D9C0" w:rsidRPr="222246D1">
              <w:rPr>
                <w:noProof/>
                <w:lang w:bidi="sv-SE"/>
              </w:rPr>
              <w:t xml:space="preserve"> programmering och mjukvaruutveckling</w:t>
            </w:r>
            <w:r w:rsidRPr="222246D1">
              <w:rPr>
                <w:noProof/>
                <w:lang w:bidi="sv-SE"/>
              </w:rPr>
              <w:t>.</w:t>
            </w:r>
            <w:r w:rsidR="36701DB6" w:rsidRPr="222246D1">
              <w:rPr>
                <w:noProof/>
                <w:lang w:bidi="sv-SE"/>
              </w:rPr>
              <w:t xml:space="preserve"> Mitt mål är att förbättra mina färdigheter och bidra till</w:t>
            </w:r>
            <w:r w:rsidR="4187015F" w:rsidRPr="222246D1">
              <w:rPr>
                <w:noProof/>
                <w:lang w:bidi="sv-SE"/>
              </w:rPr>
              <w:t xml:space="preserve"> dom</w:t>
            </w:r>
            <w:r w:rsidR="36701DB6" w:rsidRPr="222246D1">
              <w:rPr>
                <w:noProof/>
                <w:lang w:bidi="sv-SE"/>
              </w:rPr>
              <w:t xml:space="preserve"> projekt</w:t>
            </w:r>
            <w:r w:rsidR="0B9609E4" w:rsidRPr="222246D1">
              <w:rPr>
                <w:noProof/>
                <w:lang w:bidi="sv-SE"/>
              </w:rPr>
              <w:t>en som jag blir tilldelad</w:t>
            </w:r>
            <w:r w:rsidR="36701DB6" w:rsidRPr="222246D1">
              <w:rPr>
                <w:noProof/>
                <w:lang w:bidi="sv-SE"/>
              </w:rPr>
              <w:t xml:space="preserve"> som en del av ert team. J</w:t>
            </w:r>
            <w:r w:rsidR="0FED5D9D" w:rsidRPr="222246D1">
              <w:rPr>
                <w:noProof/>
                <w:lang w:bidi="sv-SE"/>
              </w:rPr>
              <w:t>ag skulle gärna vilja få</w:t>
            </w:r>
            <w:r w:rsidR="36701DB6" w:rsidRPr="222246D1">
              <w:rPr>
                <w:noProof/>
                <w:lang w:bidi="sv-SE"/>
              </w:rPr>
              <w:t xml:space="preserve"> möjligheten att utveckla mina kompetenser och lära mig från era erfarna utvecklare under min praktik.</w:t>
            </w:r>
          </w:p>
          <w:p w14:paraId="2C27A48A" w14:textId="41C0B74E" w:rsidR="00260D3F" w:rsidRPr="00843164" w:rsidRDefault="008944E9" w:rsidP="6659BEF8">
            <w:pPr>
              <w:rPr>
                <w:noProof/>
                <w:lang w:bidi="sv-SE"/>
              </w:rPr>
            </w:pPr>
            <w:r w:rsidRPr="6659BEF8">
              <w:rPr>
                <w:noProof/>
                <w:lang w:bidi="sv-SE"/>
              </w:rPr>
              <w:t>Ser fram emot att höra från er så att jag kan berätta mer om mig</w:t>
            </w:r>
            <w:r w:rsidR="67FE400B" w:rsidRPr="6659BEF8">
              <w:rPr>
                <w:noProof/>
                <w:lang w:bidi="sv-SE"/>
              </w:rPr>
              <w:t xml:space="preserve"> själv</w:t>
            </w:r>
            <w:r w:rsidRPr="6659BEF8">
              <w:rPr>
                <w:noProof/>
                <w:lang w:bidi="sv-SE"/>
              </w:rPr>
              <w:t xml:space="preserve"> och varför jag vill </w:t>
            </w:r>
            <w:r w:rsidR="077C35B3" w:rsidRPr="6659BEF8">
              <w:rPr>
                <w:noProof/>
                <w:lang w:bidi="sv-SE"/>
              </w:rPr>
              <w:t xml:space="preserve">ha min </w:t>
            </w:r>
            <w:r w:rsidR="278C9562" w:rsidRPr="6659BEF8">
              <w:rPr>
                <w:noProof/>
                <w:lang w:bidi="sv-SE"/>
              </w:rPr>
              <w:t>fösta</w:t>
            </w:r>
            <w:r w:rsidR="077C35B3" w:rsidRPr="6659BEF8">
              <w:rPr>
                <w:noProof/>
                <w:lang w:bidi="sv-SE"/>
              </w:rPr>
              <w:t xml:space="preserve"> </w:t>
            </w:r>
            <w:r w:rsidRPr="6659BEF8">
              <w:rPr>
                <w:noProof/>
                <w:lang w:bidi="sv-SE"/>
              </w:rPr>
              <w:t>prakt</w:t>
            </w:r>
            <w:r w:rsidR="077C35B3" w:rsidRPr="6659BEF8">
              <w:rPr>
                <w:noProof/>
                <w:lang w:bidi="sv-SE"/>
              </w:rPr>
              <w:t xml:space="preserve">ik </w:t>
            </w:r>
            <w:r w:rsidRPr="6659BEF8">
              <w:rPr>
                <w:noProof/>
                <w:lang w:bidi="sv-SE"/>
              </w:rPr>
              <w:t>hos er</w:t>
            </w:r>
            <w:r w:rsidR="56EC5F13" w:rsidRPr="6659BEF8">
              <w:rPr>
                <w:noProof/>
                <w:lang w:bidi="sv-SE"/>
              </w:rPr>
              <w:t xml:space="preserve"> mellan perioden </w:t>
            </w:r>
            <w:r w:rsidR="2A4C55A6" w:rsidRPr="6659BEF8">
              <w:rPr>
                <w:noProof/>
                <w:lang w:bidi="sv-SE"/>
              </w:rPr>
              <w:t>4</w:t>
            </w:r>
            <w:r w:rsidR="175FD32B" w:rsidRPr="6659BEF8">
              <w:rPr>
                <w:noProof/>
                <w:lang w:bidi="sv-SE"/>
              </w:rPr>
              <w:t xml:space="preserve"> </w:t>
            </w:r>
            <w:r w:rsidR="4F637D7B" w:rsidRPr="6659BEF8">
              <w:rPr>
                <w:noProof/>
                <w:lang w:bidi="sv-SE"/>
              </w:rPr>
              <w:t>november 2024</w:t>
            </w:r>
            <w:r w:rsidR="2CAB58AC" w:rsidRPr="6659BEF8">
              <w:rPr>
                <w:noProof/>
                <w:lang w:bidi="sv-SE"/>
              </w:rPr>
              <w:t xml:space="preserve"> </w:t>
            </w:r>
            <w:r w:rsidR="175FD32B" w:rsidRPr="6659BEF8">
              <w:rPr>
                <w:noProof/>
                <w:lang w:bidi="sv-SE"/>
              </w:rPr>
              <w:t xml:space="preserve">till </w:t>
            </w:r>
            <w:r w:rsidR="75E8A4C4" w:rsidRPr="6659BEF8">
              <w:rPr>
                <w:noProof/>
                <w:lang w:bidi="sv-SE"/>
              </w:rPr>
              <w:t>21</w:t>
            </w:r>
            <w:r w:rsidR="175FD32B" w:rsidRPr="6659BEF8">
              <w:rPr>
                <w:noProof/>
                <w:lang w:bidi="sv-SE"/>
              </w:rPr>
              <w:t xml:space="preserve"> </w:t>
            </w:r>
            <w:r w:rsidR="1A5A2A97" w:rsidRPr="6659BEF8">
              <w:rPr>
                <w:noProof/>
                <w:lang w:bidi="sv-SE"/>
              </w:rPr>
              <w:t>februari 2025</w:t>
            </w:r>
          </w:p>
        </w:tc>
      </w:tr>
    </w:tbl>
    <w:p w14:paraId="37BB5DE0" w14:textId="17F4AB04" w:rsidR="00843164" w:rsidRPr="00602FFA" w:rsidRDefault="00247433" w:rsidP="00602FFA">
      <w:pPr>
        <w:pStyle w:val="Rubrik1"/>
        <w:rPr>
          <w:noProof/>
        </w:rPr>
      </w:pPr>
      <w:sdt>
        <w:sdtPr>
          <w:rPr>
            <w:noProof/>
          </w:rPr>
          <w:alias w:val="Rubrik för arbetslivserfarenhet:"/>
          <w:tag w:val="Rubrik för arbetslivserfarenhet:"/>
          <w:id w:val="899876606"/>
          <w:placeholder>
            <w:docPart w:val="AF4DE75D628840CD891BA71851E92FCE"/>
          </w:placeholder>
          <w:temporary/>
          <w:showingPlcHdr/>
          <w15:appearance w15:val="hidden"/>
        </w:sdtPr>
        <w:sdtEndPr/>
        <w:sdtContent>
          <w:r w:rsidR="00843164" w:rsidRPr="00602FFA">
            <w:rPr>
              <w:noProof/>
              <w:lang w:bidi="sv-SE"/>
            </w:rPr>
            <w:t>Arbetslivserfarenhet</w:t>
          </w:r>
        </w:sdtContent>
      </w:sdt>
    </w:p>
    <w:tbl>
      <w:tblPr>
        <w:tblStyle w:val="Tabellmedmeritfrteckning"/>
        <w:tblW w:w="5365" w:type="pct"/>
        <w:tblLook w:val="0620" w:firstRow="1" w:lastRow="0" w:firstColumn="0" w:lastColumn="0" w:noHBand="1" w:noVBand="1"/>
        <w:tblDescription w:val="Tabell – Arbetslivserfarenhet"/>
      </w:tblPr>
      <w:tblGrid>
        <w:gridCol w:w="1712"/>
        <w:gridCol w:w="7664"/>
      </w:tblGrid>
      <w:tr w:rsidR="00843164" w:rsidRPr="00AD1323" w14:paraId="1E6848E6" w14:textId="77777777" w:rsidTr="2222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  <w:tblHeader/>
        </w:trPr>
        <w:tc>
          <w:tcPr>
            <w:tcW w:w="913" w:type="pct"/>
          </w:tcPr>
          <w:p w14:paraId="2A0D3A36" w14:textId="2980D177" w:rsidR="00843164" w:rsidRPr="00CB6772" w:rsidRDefault="35B03B44" w:rsidP="00602FFA">
            <w:pPr>
              <w:pStyle w:val="Datum"/>
              <w:rPr>
                <w:noProof/>
              </w:rPr>
            </w:pPr>
            <w:r w:rsidRPr="2EE6FFAF">
              <w:rPr>
                <w:noProof/>
              </w:rPr>
              <w:t>Augusti</w:t>
            </w:r>
            <w:r w:rsidR="2240604F" w:rsidRPr="2EE6FFAF">
              <w:rPr>
                <w:noProof/>
              </w:rPr>
              <w:t xml:space="preserve"> 20</w:t>
            </w:r>
            <w:r w:rsidR="16539CCB" w:rsidRPr="2EE6FFAF">
              <w:rPr>
                <w:noProof/>
              </w:rPr>
              <w:t>19</w:t>
            </w:r>
            <w:r w:rsidR="2240604F" w:rsidRPr="2EE6FFAF">
              <w:rPr>
                <w:noProof/>
              </w:rPr>
              <w:t xml:space="preserve"> – </w:t>
            </w:r>
            <w:r w:rsidR="6DEE8A11" w:rsidRPr="2EE6FFAF">
              <w:rPr>
                <w:noProof/>
              </w:rPr>
              <w:t>Tjänstledig</w:t>
            </w:r>
          </w:p>
        </w:tc>
        <w:tc>
          <w:tcPr>
            <w:tcW w:w="4087" w:type="pct"/>
          </w:tcPr>
          <w:p w14:paraId="3778ACB6" w14:textId="40C9B29A" w:rsidR="006B63E7" w:rsidRDefault="6DEE8A11" w:rsidP="00CB6772">
            <w:pPr>
              <w:rPr>
                <w:noProof/>
              </w:rPr>
            </w:pPr>
            <w:r w:rsidRPr="2EE6FFAF">
              <w:rPr>
                <w:noProof/>
              </w:rPr>
              <w:t>VVS-ingenjör</w:t>
            </w:r>
            <w:r w:rsidR="2240604F" w:rsidRPr="2EE6FFAF">
              <w:rPr>
                <w:noProof/>
              </w:rPr>
              <w:t xml:space="preserve">, </w:t>
            </w:r>
            <w:r w:rsidR="4D40FCAA" w:rsidRPr="2EE6FFAF">
              <w:rPr>
                <w:noProof/>
              </w:rPr>
              <w:t>TQI Consult</w:t>
            </w:r>
            <w:r w:rsidR="2240604F" w:rsidRPr="2EE6FFAF">
              <w:rPr>
                <w:noProof/>
              </w:rPr>
              <w:t xml:space="preserve"> AB </w:t>
            </w:r>
          </w:p>
          <w:p w14:paraId="17C93E50" w14:textId="176695E0" w:rsidR="009A6B74" w:rsidRPr="00AD1323" w:rsidRDefault="4C4A2769" w:rsidP="00CB6772">
            <w:pPr>
              <w:rPr>
                <w:noProof/>
              </w:rPr>
            </w:pPr>
            <w:r w:rsidRPr="2EE6FFAF">
              <w:rPr>
                <w:noProof/>
              </w:rPr>
              <w:t>Designade och implementerar system</w:t>
            </w:r>
            <w:r w:rsidR="6FB51ACB" w:rsidRPr="2EE6FFAF">
              <w:rPr>
                <w:noProof/>
              </w:rPr>
              <w:t xml:space="preserve"> med hjälp av Cad</w:t>
            </w:r>
            <w:r w:rsidRPr="2EE6FFAF">
              <w:rPr>
                <w:noProof/>
              </w:rPr>
              <w:t xml:space="preserve"> för värme,ventilation,sanitet samt energieffektivisering i byggnader</w:t>
            </w:r>
            <w:r w:rsidR="0D284074" w:rsidRPr="2EE6FFAF">
              <w:rPr>
                <w:noProof/>
              </w:rPr>
              <w:t>.</w:t>
            </w:r>
            <w:r w:rsidR="69C90335" w:rsidRPr="2EE6FFAF">
              <w:rPr>
                <w:noProof/>
              </w:rPr>
              <w:t xml:space="preserve"> </w:t>
            </w:r>
          </w:p>
        </w:tc>
      </w:tr>
      <w:tr w:rsidR="00564A82" w:rsidRPr="00843164" w14:paraId="3F8878C4" w14:textId="77777777" w:rsidTr="222246D1">
        <w:trPr>
          <w:trHeight w:val="812"/>
        </w:trPr>
        <w:tc>
          <w:tcPr>
            <w:tcW w:w="913" w:type="pct"/>
          </w:tcPr>
          <w:p w14:paraId="21C15E1F" w14:textId="1D56E66F" w:rsidR="00564A82" w:rsidRPr="00843164" w:rsidRDefault="15285B4E" w:rsidP="00564A82">
            <w:pPr>
              <w:pStyle w:val="Datum"/>
              <w:rPr>
                <w:noProof/>
              </w:rPr>
            </w:pPr>
            <w:r w:rsidRPr="2EE6FFAF">
              <w:rPr>
                <w:noProof/>
              </w:rPr>
              <w:t>Juni</w:t>
            </w:r>
            <w:r w:rsidR="418B47E3" w:rsidRPr="2EE6FFAF">
              <w:rPr>
                <w:noProof/>
              </w:rPr>
              <w:t xml:space="preserve"> 20</w:t>
            </w:r>
            <w:r w:rsidR="7F7EA12A" w:rsidRPr="2EE6FFAF">
              <w:rPr>
                <w:noProof/>
              </w:rPr>
              <w:t>19</w:t>
            </w:r>
            <w:r w:rsidR="418B47E3" w:rsidRPr="2EE6FFAF">
              <w:rPr>
                <w:noProof/>
              </w:rPr>
              <w:t xml:space="preserve"> – </w:t>
            </w:r>
            <w:r w:rsidR="2A7A7E27" w:rsidRPr="2EE6FFAF">
              <w:rPr>
                <w:noProof/>
              </w:rPr>
              <w:t>Augusti</w:t>
            </w:r>
            <w:r w:rsidR="418B47E3" w:rsidRPr="2EE6FFAF">
              <w:rPr>
                <w:noProof/>
              </w:rPr>
              <w:t xml:space="preserve"> 20</w:t>
            </w:r>
            <w:r w:rsidR="7BD186F9" w:rsidRPr="2EE6FFAF">
              <w:rPr>
                <w:noProof/>
              </w:rPr>
              <w:t>19</w:t>
            </w:r>
          </w:p>
        </w:tc>
        <w:tc>
          <w:tcPr>
            <w:tcW w:w="4087" w:type="pct"/>
          </w:tcPr>
          <w:p w14:paraId="683EDF51" w14:textId="0AB14A43" w:rsidR="00564A82" w:rsidRPr="00564A82" w:rsidRDefault="6F40264C" w:rsidP="222246D1">
            <w:pPr>
              <w:rPr>
                <w:i/>
                <w:iCs/>
                <w:noProof/>
              </w:rPr>
            </w:pPr>
            <w:r w:rsidRPr="222246D1">
              <w:rPr>
                <w:noProof/>
              </w:rPr>
              <w:t>Läktarmontör</w:t>
            </w:r>
            <w:r w:rsidR="165E0A6B" w:rsidRPr="222246D1">
              <w:rPr>
                <w:noProof/>
              </w:rPr>
              <w:t xml:space="preserve">, </w:t>
            </w:r>
            <w:r w:rsidR="4AA84E89" w:rsidRPr="222246D1">
              <w:rPr>
                <w:noProof/>
              </w:rPr>
              <w:t>SitSet</w:t>
            </w:r>
            <w:r w:rsidR="165E0A6B" w:rsidRPr="222246D1">
              <w:rPr>
                <w:i/>
                <w:iCs/>
                <w:noProof/>
              </w:rPr>
              <w:t xml:space="preserve"> </w:t>
            </w:r>
            <w:r w:rsidR="165E0A6B" w:rsidRPr="222246D1">
              <w:rPr>
                <w:noProof/>
              </w:rPr>
              <w:t>AB</w:t>
            </w:r>
          </w:p>
          <w:p w14:paraId="6C98DDF9" w14:textId="26EB170B" w:rsidR="00564A82" w:rsidRPr="00843164" w:rsidRDefault="2347D62F" w:rsidP="00564A82">
            <w:pPr>
              <w:rPr>
                <w:noProof/>
                <w:lang w:bidi="sv-SE"/>
              </w:rPr>
            </w:pPr>
            <w:r w:rsidRPr="2EE6FFAF">
              <w:rPr>
                <w:noProof/>
              </w:rPr>
              <w:t>Monterade och demonterade läktare</w:t>
            </w:r>
            <w:r w:rsidR="418B47E3" w:rsidRPr="2EE6FFAF">
              <w:rPr>
                <w:noProof/>
              </w:rPr>
              <w:t>.</w:t>
            </w:r>
          </w:p>
        </w:tc>
      </w:tr>
      <w:tr w:rsidR="00564A82" w:rsidRPr="00843164" w14:paraId="7A75C88A" w14:textId="77777777" w:rsidTr="222246D1">
        <w:trPr>
          <w:trHeight w:val="812"/>
        </w:trPr>
        <w:tc>
          <w:tcPr>
            <w:tcW w:w="913" w:type="pct"/>
          </w:tcPr>
          <w:p w14:paraId="0822FFFD" w14:textId="4F1F8251" w:rsidR="00564A82" w:rsidRDefault="04149536" w:rsidP="00564A82">
            <w:pPr>
              <w:pStyle w:val="Datum"/>
              <w:rPr>
                <w:noProof/>
                <w:lang w:bidi="sv-SE"/>
              </w:rPr>
            </w:pPr>
            <w:r w:rsidRPr="2EE6FFAF">
              <w:rPr>
                <w:noProof/>
                <w:lang w:bidi="sv-SE"/>
              </w:rPr>
              <w:t>Oktober</w:t>
            </w:r>
            <w:r w:rsidR="418B47E3" w:rsidRPr="2EE6FFAF">
              <w:rPr>
                <w:noProof/>
                <w:lang w:bidi="sv-SE"/>
              </w:rPr>
              <w:t xml:space="preserve"> </w:t>
            </w:r>
            <w:r w:rsidR="341878E8" w:rsidRPr="2EE6FFAF">
              <w:rPr>
                <w:noProof/>
                <w:lang w:bidi="sv-SE"/>
              </w:rPr>
              <w:t>201</w:t>
            </w:r>
            <w:r w:rsidR="159F227F" w:rsidRPr="2EE6FFAF">
              <w:rPr>
                <w:noProof/>
                <w:lang w:bidi="sv-SE"/>
              </w:rPr>
              <w:t>6</w:t>
            </w:r>
            <w:r w:rsidR="418B47E3" w:rsidRPr="2EE6FFAF">
              <w:rPr>
                <w:noProof/>
                <w:lang w:bidi="sv-SE"/>
              </w:rPr>
              <w:t xml:space="preserve">  – </w:t>
            </w:r>
            <w:r w:rsidR="00564A82">
              <w:br/>
            </w:r>
            <w:r w:rsidR="4A5AA85D" w:rsidRPr="2EE6FFAF">
              <w:rPr>
                <w:noProof/>
                <w:lang w:bidi="sv-SE"/>
              </w:rPr>
              <w:t>Juni</w:t>
            </w:r>
            <w:r w:rsidR="418B47E3" w:rsidRPr="2EE6FFAF">
              <w:rPr>
                <w:noProof/>
                <w:lang w:bidi="sv-SE"/>
              </w:rPr>
              <w:t xml:space="preserve"> </w:t>
            </w:r>
            <w:r w:rsidR="13F371DA" w:rsidRPr="2EE6FFAF">
              <w:rPr>
                <w:noProof/>
                <w:lang w:bidi="sv-SE"/>
              </w:rPr>
              <w:t>20</w:t>
            </w:r>
            <w:r w:rsidR="2E4B986E" w:rsidRPr="2EE6FFAF">
              <w:rPr>
                <w:noProof/>
                <w:lang w:bidi="sv-SE"/>
              </w:rPr>
              <w:t>1</w:t>
            </w:r>
            <w:r w:rsidR="44A8B01F" w:rsidRPr="2EE6FFAF">
              <w:rPr>
                <w:noProof/>
                <w:lang w:bidi="sv-SE"/>
              </w:rPr>
              <w:t>9</w:t>
            </w:r>
          </w:p>
        </w:tc>
        <w:tc>
          <w:tcPr>
            <w:tcW w:w="4087" w:type="pct"/>
          </w:tcPr>
          <w:p w14:paraId="4F00B3A2" w14:textId="0D804D75" w:rsidR="00564A82" w:rsidRPr="00CB6772" w:rsidRDefault="400EC724" w:rsidP="222246D1">
            <w:pPr>
              <w:rPr>
                <w:noProof/>
                <w:lang w:bidi="sv-SE"/>
              </w:rPr>
            </w:pPr>
            <w:r w:rsidRPr="222246D1">
              <w:rPr>
                <w:rFonts w:ascii="Calibri" w:eastAsia="Calibri" w:hAnsi="Calibri" w:cs="Calibri"/>
                <w:color w:val="595959" w:themeColor="accent2" w:themeShade="80"/>
              </w:rPr>
              <w:t>Ventilationsmontör</w:t>
            </w:r>
            <w:r w:rsidR="58DBE9B2" w:rsidRPr="222246D1">
              <w:rPr>
                <w:lang w:bidi="sv-SE"/>
              </w:rPr>
              <w:t xml:space="preserve">, </w:t>
            </w:r>
            <w:proofErr w:type="spellStart"/>
            <w:r w:rsidR="64562F03" w:rsidRPr="222246D1">
              <w:rPr>
                <w:lang w:bidi="sv-SE"/>
              </w:rPr>
              <w:t>Bravida</w:t>
            </w:r>
            <w:proofErr w:type="spellEnd"/>
            <w:r w:rsidR="3DA7949E" w:rsidRPr="222246D1">
              <w:rPr>
                <w:lang w:bidi="sv-SE"/>
              </w:rPr>
              <w:t xml:space="preserve"> Sverige AB</w:t>
            </w:r>
          </w:p>
          <w:p w14:paraId="41C33FDD" w14:textId="5DB433AF" w:rsidR="00564A82" w:rsidRDefault="2300FD90" w:rsidP="00564A82">
            <w:pPr>
              <w:rPr>
                <w:noProof/>
                <w:lang w:bidi="sv-SE"/>
              </w:rPr>
            </w:pPr>
            <w:r w:rsidRPr="6659BEF8">
              <w:rPr>
                <w:noProof/>
                <w:lang w:bidi="sv-SE"/>
              </w:rPr>
              <w:t>Höll på med installation, underhåll och reparation av ventilationssystem i olika typer av byggnader</w:t>
            </w:r>
            <w:r w:rsidR="00564A82" w:rsidRPr="6659BEF8">
              <w:rPr>
                <w:noProof/>
                <w:lang w:bidi="sv-SE"/>
              </w:rPr>
              <w:t xml:space="preserve">. </w:t>
            </w:r>
          </w:p>
        </w:tc>
      </w:tr>
      <w:tr w:rsidR="00564A82" w:rsidRPr="00843164" w14:paraId="34A95CCE" w14:textId="77777777" w:rsidTr="222246D1">
        <w:trPr>
          <w:trHeight w:val="300"/>
        </w:trPr>
        <w:tc>
          <w:tcPr>
            <w:tcW w:w="913" w:type="pct"/>
          </w:tcPr>
          <w:p w14:paraId="05D48B08" w14:textId="3373F2F4" w:rsidR="00564A82" w:rsidRDefault="4E9298E5" w:rsidP="00C464AE">
            <w:pPr>
              <w:pStyle w:val="Datum"/>
              <w:rPr>
                <w:noProof/>
                <w:lang w:bidi="sv-SE"/>
              </w:rPr>
            </w:pPr>
            <w:r w:rsidRPr="222246D1">
              <w:rPr>
                <w:noProof/>
                <w:lang w:bidi="sv-SE"/>
              </w:rPr>
              <w:t>Augusti</w:t>
            </w:r>
            <w:r w:rsidR="165E0A6B" w:rsidRPr="222246D1">
              <w:rPr>
                <w:noProof/>
                <w:lang w:bidi="sv-SE"/>
              </w:rPr>
              <w:t xml:space="preserve"> 201</w:t>
            </w:r>
            <w:r w:rsidR="58E0EB62" w:rsidRPr="222246D1">
              <w:rPr>
                <w:noProof/>
                <w:lang w:bidi="sv-SE"/>
              </w:rPr>
              <w:t>5</w:t>
            </w:r>
            <w:r w:rsidR="165E0A6B" w:rsidRPr="222246D1">
              <w:rPr>
                <w:noProof/>
                <w:lang w:bidi="sv-SE"/>
              </w:rPr>
              <w:t xml:space="preserve"> – </w:t>
            </w:r>
            <w:r w:rsidR="267648A3" w:rsidRPr="222246D1">
              <w:rPr>
                <w:noProof/>
                <w:lang w:bidi="sv-SE"/>
              </w:rPr>
              <w:t>Oktober</w:t>
            </w:r>
            <w:r w:rsidR="165E0A6B" w:rsidRPr="222246D1">
              <w:rPr>
                <w:noProof/>
                <w:lang w:bidi="sv-SE"/>
              </w:rPr>
              <w:t xml:space="preserve"> 20</w:t>
            </w:r>
            <w:r w:rsidR="770B9A6F" w:rsidRPr="222246D1">
              <w:rPr>
                <w:noProof/>
                <w:lang w:bidi="sv-SE"/>
              </w:rPr>
              <w:t>16</w:t>
            </w:r>
          </w:p>
        </w:tc>
        <w:tc>
          <w:tcPr>
            <w:tcW w:w="4087" w:type="pct"/>
          </w:tcPr>
          <w:p w14:paraId="2BB9CA48" w14:textId="03016569" w:rsidR="00564A82" w:rsidRPr="00843164" w:rsidRDefault="4D9818EF" w:rsidP="6659BEF8">
            <w:pPr>
              <w:rPr>
                <w:noProof/>
                <w:lang w:bidi="sv-SE"/>
              </w:rPr>
            </w:pPr>
            <w:r w:rsidRPr="222246D1">
              <w:rPr>
                <w:rFonts w:ascii="Calibri" w:eastAsia="Calibri" w:hAnsi="Calibri" w:cs="Calibri"/>
                <w:noProof/>
                <w:color w:val="595959" w:themeColor="accent2" w:themeShade="80"/>
              </w:rPr>
              <w:t>Ventilationsmontör</w:t>
            </w:r>
            <w:r w:rsidR="58DBE9B2" w:rsidRPr="222246D1">
              <w:rPr>
                <w:noProof/>
                <w:lang w:bidi="sv-SE"/>
              </w:rPr>
              <w:t xml:space="preserve">, </w:t>
            </w:r>
            <w:r w:rsidR="60BA8EAC" w:rsidRPr="222246D1">
              <w:rPr>
                <w:noProof/>
                <w:lang w:bidi="sv-SE"/>
              </w:rPr>
              <w:t>Caverion</w:t>
            </w:r>
            <w:r w:rsidR="5E40C3BF" w:rsidRPr="222246D1">
              <w:rPr>
                <w:noProof/>
                <w:lang w:bidi="sv-SE"/>
              </w:rPr>
              <w:t xml:space="preserve"> Sverige AB</w:t>
            </w:r>
          </w:p>
          <w:p w14:paraId="2B79A89D" w14:textId="77777777" w:rsidR="00564A82" w:rsidRDefault="19E4318F" w:rsidP="6659BEF8">
            <w:pPr>
              <w:rPr>
                <w:noProof/>
                <w:lang w:bidi="sv-SE"/>
              </w:rPr>
            </w:pPr>
            <w:r w:rsidRPr="6659BEF8">
              <w:rPr>
                <w:noProof/>
                <w:lang w:bidi="sv-SE"/>
              </w:rPr>
              <w:t>Höll på med installation, underhåll och reparation av ventilationssystem i olika typer av byggnader samt kundkontakt när jag höll i egna byggen.</w:t>
            </w:r>
          </w:p>
          <w:p w14:paraId="45E671D2" w14:textId="50085B45" w:rsidR="0035702E" w:rsidRDefault="0035702E" w:rsidP="6659BEF8">
            <w:pPr>
              <w:rPr>
                <w:noProof/>
                <w:lang w:bidi="sv-SE"/>
              </w:rPr>
            </w:pPr>
          </w:p>
        </w:tc>
      </w:tr>
    </w:tbl>
    <w:p w14:paraId="4DF892DF" w14:textId="20516497" w:rsidR="0035702E" w:rsidRPr="00602FFA" w:rsidRDefault="0035702E" w:rsidP="0035702E">
      <w:pPr>
        <w:pStyle w:val="Rubrik1"/>
        <w:rPr>
          <w:noProof/>
        </w:rPr>
      </w:pPr>
      <w:r>
        <w:rPr>
          <w:noProof/>
        </w:rPr>
        <w:lastRenderedPageBreak/>
        <w:t>utbildningar</w:t>
      </w:r>
    </w:p>
    <w:tbl>
      <w:tblPr>
        <w:tblStyle w:val="Tabellmedmeritfrteckning"/>
        <w:tblW w:w="5365" w:type="pct"/>
        <w:tblLook w:val="0620" w:firstRow="1" w:lastRow="0" w:firstColumn="0" w:lastColumn="0" w:noHBand="1" w:noVBand="1"/>
        <w:tblDescription w:val="Tabell – Arbetslivserfarenhet"/>
      </w:tblPr>
      <w:tblGrid>
        <w:gridCol w:w="1712"/>
        <w:gridCol w:w="7664"/>
      </w:tblGrid>
      <w:tr w:rsidR="0035702E" w:rsidRPr="00AD1323" w14:paraId="28D091D3" w14:textId="77777777" w:rsidTr="00FD1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  <w:tblHeader/>
        </w:trPr>
        <w:tc>
          <w:tcPr>
            <w:tcW w:w="913" w:type="pct"/>
          </w:tcPr>
          <w:p w14:paraId="271772E4" w14:textId="77777777" w:rsidR="0035702E" w:rsidRDefault="00D55D5C" w:rsidP="00FD1E3D">
            <w:pPr>
              <w:pStyle w:val="Datum"/>
              <w:rPr>
                <w:noProof/>
              </w:rPr>
            </w:pPr>
            <w:r>
              <w:rPr>
                <w:noProof/>
              </w:rPr>
              <w:t>September</w:t>
            </w:r>
            <w:r w:rsidR="0035702E" w:rsidRPr="2EE6FFAF">
              <w:rPr>
                <w:noProof/>
              </w:rPr>
              <w:t xml:space="preserve"> </w:t>
            </w:r>
            <w:r>
              <w:rPr>
                <w:noProof/>
              </w:rPr>
              <w:t>2023</w:t>
            </w:r>
            <w:r w:rsidR="0035702E" w:rsidRPr="2EE6FFAF">
              <w:rPr>
                <w:noProof/>
              </w:rPr>
              <w:t xml:space="preserve"> – </w:t>
            </w:r>
            <w:r w:rsidR="0035702E">
              <w:rPr>
                <w:noProof/>
              </w:rPr>
              <w:t>Pågående</w:t>
            </w:r>
          </w:p>
          <w:p w14:paraId="4B3B99B2" w14:textId="77777777" w:rsidR="00446F7A" w:rsidRDefault="00446F7A" w:rsidP="00D55D5C">
            <w:pPr>
              <w:pStyle w:val="Datum"/>
            </w:pPr>
          </w:p>
          <w:p w14:paraId="0EE39841" w14:textId="77777777" w:rsidR="00446F7A" w:rsidRDefault="00446F7A" w:rsidP="00D55D5C">
            <w:pPr>
              <w:pStyle w:val="Datum"/>
            </w:pPr>
          </w:p>
          <w:p w14:paraId="684EF8DC" w14:textId="77777777" w:rsidR="00446F7A" w:rsidRDefault="00446F7A" w:rsidP="00D55D5C">
            <w:pPr>
              <w:pStyle w:val="Datum"/>
            </w:pPr>
          </w:p>
          <w:p w14:paraId="02EA0AA4" w14:textId="033D533F" w:rsidR="00D55D5C" w:rsidRDefault="00446F7A" w:rsidP="00D55D5C">
            <w:pPr>
              <w:pStyle w:val="Datum"/>
            </w:pPr>
            <w:r>
              <w:t>September</w:t>
            </w:r>
            <w:r w:rsidR="00D55D5C">
              <w:t xml:space="preserve"> 2017 – </w:t>
            </w:r>
            <w:r>
              <w:t>Juni</w:t>
            </w:r>
            <w:r w:rsidR="00D55D5C">
              <w:t xml:space="preserve"> 2019 </w:t>
            </w:r>
          </w:p>
          <w:p w14:paraId="0AEE1CC1" w14:textId="77777777" w:rsidR="00D55D5C" w:rsidRDefault="00D55D5C" w:rsidP="00D55D5C"/>
          <w:p w14:paraId="394EDC75" w14:textId="7FC58322" w:rsidR="00D55D5C" w:rsidRDefault="00446F7A" w:rsidP="00D55D5C">
            <w:pPr>
              <w:pStyle w:val="Datum"/>
            </w:pPr>
            <w:r>
              <w:t>Augusti</w:t>
            </w:r>
            <w:r w:rsidR="00D55D5C">
              <w:t xml:space="preserve"> 2012-</w:t>
            </w:r>
          </w:p>
          <w:p w14:paraId="54275345" w14:textId="2CA30648" w:rsidR="00D55D5C" w:rsidRPr="00D55D5C" w:rsidRDefault="00446F7A" w:rsidP="00D55D5C">
            <w:pPr>
              <w:pStyle w:val="Datum"/>
            </w:pPr>
            <w:r>
              <w:t>Juni</w:t>
            </w:r>
            <w:r w:rsidR="00D55D5C">
              <w:t xml:space="preserve"> 2015 </w:t>
            </w:r>
          </w:p>
        </w:tc>
        <w:tc>
          <w:tcPr>
            <w:tcW w:w="4087" w:type="pct"/>
          </w:tcPr>
          <w:p w14:paraId="03B26B3E" w14:textId="1AA9FB3E" w:rsidR="0035702E" w:rsidRDefault="00D55D5C" w:rsidP="00FD1E3D">
            <w:pPr>
              <w:rPr>
                <w:noProof/>
              </w:rPr>
            </w:pPr>
            <w:r>
              <w:rPr>
                <w:noProof/>
              </w:rPr>
              <w:t>Systemutvecklare .NET</w:t>
            </w:r>
            <w:r w:rsidR="0035702E" w:rsidRPr="2EE6FFAF">
              <w:rPr>
                <w:noProof/>
              </w:rPr>
              <w:t xml:space="preserve">, </w:t>
            </w:r>
            <w:r>
              <w:rPr>
                <w:noProof/>
              </w:rPr>
              <w:t>Campus Varberg</w:t>
            </w:r>
            <w:r w:rsidR="0035702E" w:rsidRPr="2EE6FFAF">
              <w:rPr>
                <w:noProof/>
              </w:rPr>
              <w:t xml:space="preserve"> </w:t>
            </w:r>
          </w:p>
          <w:p w14:paraId="63F282D5" w14:textId="6992013D" w:rsidR="00D55D5C" w:rsidRDefault="00D55D5C" w:rsidP="00D55D5C">
            <w:pPr>
              <w:rPr>
                <w:noProof/>
                <w:lang w:bidi="sv-SE"/>
              </w:rPr>
            </w:pPr>
            <w:r w:rsidRPr="0035702E">
              <w:rPr>
                <w:noProof/>
                <w:u w:val="single"/>
                <w:lang w:bidi="sv-SE"/>
              </w:rPr>
              <w:t>Avklarade kurser innan LIA:</w:t>
            </w:r>
            <w:r>
              <w:rPr>
                <w:noProof/>
                <w:u w:val="single"/>
                <w:lang w:bidi="sv-SE"/>
              </w:rPr>
              <w:t xml:space="preserve"> </w:t>
            </w:r>
            <w:r w:rsidRPr="2EE6FFAF">
              <w:rPr>
                <w:noProof/>
                <w:lang w:bidi="sv-SE"/>
              </w:rPr>
              <w:t>Agil systemutveckling i team</w:t>
            </w:r>
            <w:r>
              <w:rPr>
                <w:noProof/>
                <w:lang w:bidi="sv-SE"/>
              </w:rPr>
              <w:t>,</w:t>
            </w:r>
            <w:r w:rsidRPr="2EE6FFAF">
              <w:rPr>
                <w:noProof/>
                <w:lang w:bidi="sv-SE"/>
              </w:rPr>
              <w:t>Avancerad .NET</w:t>
            </w:r>
            <w:r>
              <w:rPr>
                <w:noProof/>
                <w:lang w:bidi="sv-SE"/>
              </w:rPr>
              <w:t xml:space="preserve">, </w:t>
            </w:r>
            <w:r w:rsidRPr="2EE6FFAF">
              <w:rPr>
                <w:noProof/>
                <w:lang w:bidi="sv-SE"/>
              </w:rPr>
              <w:t>Avancerad systemutveckling med ASP, .NET</w:t>
            </w:r>
            <w:r>
              <w:rPr>
                <w:noProof/>
                <w:lang w:bidi="sv-SE"/>
              </w:rPr>
              <w:t xml:space="preserve">, </w:t>
            </w:r>
            <w:r w:rsidRPr="222246D1">
              <w:rPr>
                <w:noProof/>
                <w:lang w:bidi="sv-SE"/>
              </w:rPr>
              <w:t>Databasutveckling och databasadministration</w:t>
            </w:r>
            <w:r>
              <w:rPr>
                <w:noProof/>
                <w:lang w:bidi="sv-SE"/>
              </w:rPr>
              <w:t xml:space="preserve">, </w:t>
            </w:r>
            <w:r w:rsidRPr="2EE6FFAF">
              <w:rPr>
                <w:noProof/>
                <w:lang w:bidi="sv-SE"/>
              </w:rPr>
              <w:t>Objektorienterad programmering</w:t>
            </w:r>
            <w:r>
              <w:rPr>
                <w:noProof/>
                <w:lang w:bidi="sv-SE"/>
              </w:rPr>
              <w:t xml:space="preserve">, </w:t>
            </w:r>
            <w:r w:rsidRPr="222246D1">
              <w:rPr>
                <w:noProof/>
                <w:lang w:bidi="sv-SE"/>
              </w:rPr>
              <w:t>Systemtestning för frontend-utvecklare</w:t>
            </w:r>
            <w:r>
              <w:rPr>
                <w:noProof/>
                <w:lang w:bidi="sv-SE"/>
              </w:rPr>
              <w:t xml:space="preserve">, </w:t>
            </w:r>
            <w:r w:rsidRPr="2EE6FFAF">
              <w:rPr>
                <w:noProof/>
                <w:lang w:bidi="sv-SE"/>
              </w:rPr>
              <w:t>Utveckling med C#</w:t>
            </w:r>
            <w:r>
              <w:rPr>
                <w:noProof/>
                <w:lang w:bidi="sv-SE"/>
              </w:rPr>
              <w:t xml:space="preserve">, </w:t>
            </w:r>
            <w:r w:rsidRPr="162E5CF4">
              <w:rPr>
                <w:noProof/>
                <w:lang w:bidi="sv-SE"/>
              </w:rPr>
              <w:t>Webbutveckling</w:t>
            </w:r>
            <w:r>
              <w:rPr>
                <w:noProof/>
                <w:lang w:bidi="sv-SE"/>
              </w:rPr>
              <w:t>.</w:t>
            </w:r>
          </w:p>
          <w:p w14:paraId="01268DE2" w14:textId="77777777" w:rsidR="0035702E" w:rsidRDefault="0035702E" w:rsidP="00FD1E3D">
            <w:pPr>
              <w:rPr>
                <w:noProof/>
              </w:rPr>
            </w:pPr>
            <w:r w:rsidRPr="2EE6FFAF">
              <w:rPr>
                <w:noProof/>
              </w:rPr>
              <w:t xml:space="preserve"> </w:t>
            </w:r>
          </w:p>
          <w:p w14:paraId="7523546B" w14:textId="77777777" w:rsidR="00D55D5C" w:rsidRDefault="00D55D5C" w:rsidP="00FD1E3D">
            <w:pPr>
              <w:rPr>
                <w:noProof/>
              </w:rPr>
            </w:pPr>
            <w:r>
              <w:rPr>
                <w:noProof/>
              </w:rPr>
              <w:t>VVS-ingenjör, Newton Göteborg</w:t>
            </w:r>
          </w:p>
          <w:p w14:paraId="7BE6F857" w14:textId="790334C7" w:rsidR="00D55D5C" w:rsidRDefault="00D55D5C" w:rsidP="00FD1E3D">
            <w:pPr>
              <w:rPr>
                <w:noProof/>
              </w:rPr>
            </w:pPr>
            <w:r>
              <w:rPr>
                <w:noProof/>
              </w:rPr>
              <w:t>Lärde mig allt inom VVS-ingenjör och mycket CAD.</w:t>
            </w:r>
          </w:p>
          <w:p w14:paraId="535F664E" w14:textId="77777777" w:rsidR="00446F7A" w:rsidRDefault="00446F7A" w:rsidP="00FD1E3D">
            <w:pPr>
              <w:rPr>
                <w:noProof/>
              </w:rPr>
            </w:pPr>
          </w:p>
          <w:p w14:paraId="2302F3FF" w14:textId="395D8260" w:rsidR="00D55D5C" w:rsidRDefault="00D55D5C" w:rsidP="00FD1E3D">
            <w:pPr>
              <w:rPr>
                <w:noProof/>
              </w:rPr>
            </w:pPr>
            <w:r>
              <w:rPr>
                <w:noProof/>
              </w:rPr>
              <w:t>Teknik, P</w:t>
            </w:r>
            <w:r w:rsidRPr="00D55D5C">
              <w:rPr>
                <w:noProof/>
              </w:rPr>
              <w:t xml:space="preserve">eder </w:t>
            </w:r>
            <w:r>
              <w:rPr>
                <w:noProof/>
              </w:rPr>
              <w:t>S</w:t>
            </w:r>
            <w:r w:rsidRPr="00D55D5C">
              <w:rPr>
                <w:noProof/>
              </w:rPr>
              <w:t>krivares skola</w:t>
            </w:r>
          </w:p>
          <w:p w14:paraId="6EC8CF96" w14:textId="36EBFBE5" w:rsidR="00D55D5C" w:rsidRPr="00AD1323" w:rsidRDefault="00D55D5C" w:rsidP="00FD1E3D">
            <w:pPr>
              <w:rPr>
                <w:noProof/>
              </w:rPr>
            </w:pPr>
            <w:r>
              <w:rPr>
                <w:noProof/>
              </w:rPr>
              <w:t>Pluggade teknik med design som inriktning</w:t>
            </w:r>
            <w:r w:rsidR="00446F7A">
              <w:rPr>
                <w:noProof/>
              </w:rPr>
              <w:t>.</w:t>
            </w:r>
          </w:p>
        </w:tc>
      </w:tr>
    </w:tbl>
    <w:p w14:paraId="612555C5" w14:textId="77777777" w:rsidR="0035702E" w:rsidRDefault="0035702E" w:rsidP="00602FFA">
      <w:pPr>
        <w:pStyle w:val="Rubrik1"/>
        <w:rPr>
          <w:noProof/>
          <w:lang w:bidi="sv-SE"/>
        </w:rPr>
      </w:pPr>
    </w:p>
    <w:p w14:paraId="53D3766C" w14:textId="79FC5A69" w:rsidR="00126049" w:rsidRPr="00843164" w:rsidRDefault="007559B1" w:rsidP="00602FFA">
      <w:pPr>
        <w:pStyle w:val="Rubrik1"/>
        <w:rPr>
          <w:noProof/>
        </w:rPr>
      </w:pPr>
      <w:r>
        <w:rPr>
          <w:noProof/>
          <w:lang w:bidi="sv-SE"/>
        </w:rPr>
        <w:t>viktiga kunskaper och egenskaper</w:t>
      </w:r>
    </w:p>
    <w:tbl>
      <w:tblPr>
        <w:tblStyle w:val="Tabellmedmeritfrteckning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l – Ledarskapsförmåga"/>
      </w:tblPr>
      <w:tblGrid>
        <w:gridCol w:w="4369"/>
        <w:gridCol w:w="4369"/>
      </w:tblGrid>
      <w:tr w:rsidR="007559B1" w:rsidRPr="00843164" w14:paraId="32A45916" w14:textId="77777777" w:rsidTr="2EE6F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7272F4A2" w14:textId="3F765171" w:rsidR="007559B1" w:rsidRPr="00602FFA" w:rsidRDefault="2CD3F49A" w:rsidP="00602FFA">
            <w:pPr>
              <w:pStyle w:val="Punktlista"/>
              <w:rPr>
                <w:noProof/>
              </w:rPr>
            </w:pPr>
            <w:r w:rsidRPr="2EE6FFAF">
              <w:rPr>
                <w:noProof/>
              </w:rPr>
              <w:t>Körkort B</w:t>
            </w:r>
          </w:p>
          <w:p w14:paraId="04932B8C" w14:textId="10F90FBA" w:rsidR="000D7C92" w:rsidRPr="00843164" w:rsidRDefault="3CD8B3F2" w:rsidP="00910E8F">
            <w:pPr>
              <w:pStyle w:val="Punktlista"/>
              <w:rPr>
                <w:noProof/>
              </w:rPr>
            </w:pPr>
            <w:r w:rsidRPr="2EE6FFAF">
              <w:rPr>
                <w:noProof/>
                <w:lang w:bidi="sv-SE"/>
              </w:rPr>
              <w:t>Engelska</w:t>
            </w:r>
          </w:p>
        </w:tc>
        <w:tc>
          <w:tcPr>
            <w:tcW w:w="2500" w:type="pct"/>
          </w:tcPr>
          <w:p w14:paraId="48F173DD" w14:textId="31BD9250" w:rsidR="007559B1" w:rsidRPr="00602FFA" w:rsidRDefault="2CD3F49A" w:rsidP="00602FFA">
            <w:pPr>
              <w:pStyle w:val="Punktlista"/>
              <w:rPr>
                <w:noProof/>
              </w:rPr>
            </w:pPr>
            <w:r w:rsidRPr="2EE6FFAF">
              <w:rPr>
                <w:noProof/>
                <w:lang w:bidi="sv-SE"/>
              </w:rPr>
              <w:t>Initiativtagande</w:t>
            </w:r>
          </w:p>
          <w:p w14:paraId="71F6BC6D" w14:textId="35CD63DC" w:rsidR="007559B1" w:rsidRPr="00602FFA" w:rsidRDefault="3CD8B3F2" w:rsidP="00602FFA">
            <w:pPr>
              <w:pStyle w:val="Punktlista"/>
              <w:rPr>
                <w:noProof/>
              </w:rPr>
            </w:pPr>
            <w:r w:rsidRPr="2EE6FFAF">
              <w:rPr>
                <w:noProof/>
              </w:rPr>
              <w:t>Problemlösning</w:t>
            </w:r>
          </w:p>
          <w:p w14:paraId="755D7617" w14:textId="77777777" w:rsidR="00F60B0D" w:rsidRDefault="007559B1" w:rsidP="00303A35">
            <w:pPr>
              <w:pStyle w:val="Punktlista"/>
              <w:rPr>
                <w:noProof/>
              </w:rPr>
            </w:pPr>
            <w:r w:rsidRPr="2EE6FFAF">
              <w:rPr>
                <w:noProof/>
                <w:lang w:bidi="sv-SE"/>
              </w:rPr>
              <w:t>Anpassning</w:t>
            </w:r>
            <w:r w:rsidR="2CD3F49A" w:rsidRPr="2EE6FFAF">
              <w:rPr>
                <w:noProof/>
                <w:lang w:bidi="sv-SE"/>
              </w:rPr>
              <w:t>bar</w:t>
            </w:r>
          </w:p>
          <w:p w14:paraId="2F15C1EA" w14:textId="6515ABAE" w:rsidR="00910E8F" w:rsidRDefault="4BF7DD98" w:rsidP="00303A35">
            <w:pPr>
              <w:pStyle w:val="Punktlista"/>
              <w:rPr>
                <w:noProof/>
              </w:rPr>
            </w:pPr>
            <w:r w:rsidRPr="2EE6FFAF">
              <w:rPr>
                <w:noProof/>
              </w:rPr>
              <w:t>Förmåga att arbeta i team</w:t>
            </w:r>
          </w:p>
          <w:p w14:paraId="21A784F4" w14:textId="76A6A781" w:rsidR="00910E8F" w:rsidRDefault="52EA272F" w:rsidP="00303A35">
            <w:pPr>
              <w:pStyle w:val="Punktlista"/>
              <w:rPr>
                <w:noProof/>
              </w:rPr>
            </w:pPr>
            <w:r w:rsidRPr="2EE6FFAF">
              <w:rPr>
                <w:noProof/>
              </w:rPr>
              <w:t>Stresstålig</w:t>
            </w:r>
          </w:p>
        </w:tc>
      </w:tr>
    </w:tbl>
    <w:p w14:paraId="522C5B8C" w14:textId="77777777" w:rsidR="00260D3F" w:rsidRPr="009655EC" w:rsidRDefault="00260D3F" w:rsidP="009655EC">
      <w:pPr>
        <w:rPr>
          <w:noProof/>
          <w:sz w:val="2"/>
          <w:szCs w:val="2"/>
        </w:rPr>
      </w:pPr>
    </w:p>
    <w:sectPr w:rsidR="00260D3F" w:rsidRPr="009655EC" w:rsidSect="007C7787">
      <w:footerReference w:type="default" r:id="rId12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3507" w14:textId="77777777" w:rsidR="001E3DD5" w:rsidRDefault="001E3DD5">
      <w:pPr>
        <w:spacing w:after="0"/>
      </w:pPr>
      <w:r>
        <w:separator/>
      </w:r>
    </w:p>
    <w:p w14:paraId="51D028BB" w14:textId="77777777" w:rsidR="001E3DD5" w:rsidRDefault="001E3DD5"/>
  </w:endnote>
  <w:endnote w:type="continuationSeparator" w:id="0">
    <w:p w14:paraId="4C6844DA" w14:textId="77777777" w:rsidR="001E3DD5" w:rsidRDefault="001E3DD5">
      <w:pPr>
        <w:spacing w:after="0"/>
      </w:pPr>
      <w:r>
        <w:continuationSeparator/>
      </w:r>
    </w:p>
    <w:p w14:paraId="5726342A" w14:textId="77777777" w:rsidR="001E3DD5" w:rsidRDefault="001E3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06E3" w14:textId="77777777" w:rsidR="00C067C5" w:rsidRDefault="00F6077F">
    <w:pPr>
      <w:pStyle w:val="Sidfot"/>
    </w:pPr>
    <w:r>
      <w:rPr>
        <w:lang w:bidi="sv-SE"/>
      </w:rPr>
      <w:t xml:space="preserve">Sida </w:t>
    </w:r>
    <w:r>
      <w:rPr>
        <w:noProof w:val="0"/>
        <w:lang w:bidi="sv-SE"/>
      </w:rPr>
      <w:fldChar w:fldCharType="begin"/>
    </w:r>
    <w:r>
      <w:rPr>
        <w:lang w:bidi="sv-SE"/>
      </w:rPr>
      <w:instrText xml:space="preserve"> PAGE   \* MERGEFORMAT </w:instrText>
    </w:r>
    <w:r>
      <w:rPr>
        <w:noProof w:val="0"/>
        <w:lang w:bidi="sv-SE"/>
      </w:rPr>
      <w:fldChar w:fldCharType="separate"/>
    </w:r>
    <w:r w:rsidR="00797C46">
      <w:rPr>
        <w:lang w:bidi="sv-SE"/>
      </w:rPr>
      <w:t>2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8665" w14:textId="77777777" w:rsidR="001E3DD5" w:rsidRDefault="001E3DD5">
      <w:pPr>
        <w:spacing w:after="0"/>
      </w:pPr>
      <w:r>
        <w:separator/>
      </w:r>
    </w:p>
    <w:p w14:paraId="395FA73C" w14:textId="77777777" w:rsidR="001E3DD5" w:rsidRDefault="001E3DD5"/>
  </w:footnote>
  <w:footnote w:type="continuationSeparator" w:id="0">
    <w:p w14:paraId="7235A677" w14:textId="77777777" w:rsidR="001E3DD5" w:rsidRDefault="001E3DD5">
      <w:pPr>
        <w:spacing w:after="0"/>
      </w:pPr>
      <w:r>
        <w:continuationSeparator/>
      </w:r>
    </w:p>
    <w:p w14:paraId="0F400757" w14:textId="77777777" w:rsidR="001E3DD5" w:rsidRDefault="001E3D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rerad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rerad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Punktlist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Punktlist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Punktlist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5415">
    <w:abstractNumId w:val="9"/>
  </w:num>
  <w:num w:numId="2" w16cid:durableId="2060549256">
    <w:abstractNumId w:val="9"/>
    <w:lvlOverride w:ilvl="0">
      <w:startOverride w:val="1"/>
    </w:lvlOverride>
  </w:num>
  <w:num w:numId="3" w16cid:durableId="1969160388">
    <w:abstractNumId w:val="9"/>
    <w:lvlOverride w:ilvl="0">
      <w:startOverride w:val="1"/>
    </w:lvlOverride>
  </w:num>
  <w:num w:numId="4" w16cid:durableId="1332291414">
    <w:abstractNumId w:val="9"/>
    <w:lvlOverride w:ilvl="0">
      <w:startOverride w:val="1"/>
    </w:lvlOverride>
  </w:num>
  <w:num w:numId="5" w16cid:durableId="440223496">
    <w:abstractNumId w:val="13"/>
  </w:num>
  <w:num w:numId="6" w16cid:durableId="803305417">
    <w:abstractNumId w:val="7"/>
  </w:num>
  <w:num w:numId="7" w16cid:durableId="1059521502">
    <w:abstractNumId w:val="6"/>
  </w:num>
  <w:num w:numId="8" w16cid:durableId="23100497">
    <w:abstractNumId w:val="5"/>
  </w:num>
  <w:num w:numId="9" w16cid:durableId="157966803">
    <w:abstractNumId w:val="4"/>
  </w:num>
  <w:num w:numId="10" w16cid:durableId="349339505">
    <w:abstractNumId w:val="8"/>
  </w:num>
  <w:num w:numId="11" w16cid:durableId="174271643">
    <w:abstractNumId w:val="3"/>
  </w:num>
  <w:num w:numId="12" w16cid:durableId="1449855974">
    <w:abstractNumId w:val="2"/>
  </w:num>
  <w:num w:numId="13" w16cid:durableId="967005105">
    <w:abstractNumId w:val="1"/>
  </w:num>
  <w:num w:numId="14" w16cid:durableId="541601694">
    <w:abstractNumId w:val="0"/>
  </w:num>
  <w:num w:numId="15" w16cid:durableId="854274116">
    <w:abstractNumId w:val="11"/>
  </w:num>
  <w:num w:numId="16" w16cid:durableId="624700035">
    <w:abstractNumId w:val="10"/>
  </w:num>
  <w:num w:numId="17" w16cid:durableId="2833169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E9"/>
    <w:rsid w:val="00042F1C"/>
    <w:rsid w:val="000719C2"/>
    <w:rsid w:val="000A4C37"/>
    <w:rsid w:val="000B78B2"/>
    <w:rsid w:val="000C0CA7"/>
    <w:rsid w:val="000D7C92"/>
    <w:rsid w:val="000E4774"/>
    <w:rsid w:val="000E5E5D"/>
    <w:rsid w:val="000F2762"/>
    <w:rsid w:val="001037A9"/>
    <w:rsid w:val="00126049"/>
    <w:rsid w:val="0014523F"/>
    <w:rsid w:val="001617AF"/>
    <w:rsid w:val="001978D5"/>
    <w:rsid w:val="001E19C4"/>
    <w:rsid w:val="001E3DD5"/>
    <w:rsid w:val="001F54F8"/>
    <w:rsid w:val="00252B43"/>
    <w:rsid w:val="00254924"/>
    <w:rsid w:val="002563E8"/>
    <w:rsid w:val="00260D3F"/>
    <w:rsid w:val="00262319"/>
    <w:rsid w:val="00265580"/>
    <w:rsid w:val="002F2DF4"/>
    <w:rsid w:val="00303A35"/>
    <w:rsid w:val="0035702E"/>
    <w:rsid w:val="003D3622"/>
    <w:rsid w:val="004468F1"/>
    <w:rsid w:val="00446F7A"/>
    <w:rsid w:val="004827F9"/>
    <w:rsid w:val="004B56A1"/>
    <w:rsid w:val="004F13D9"/>
    <w:rsid w:val="004F591E"/>
    <w:rsid w:val="00526C73"/>
    <w:rsid w:val="00534BBF"/>
    <w:rsid w:val="00564A82"/>
    <w:rsid w:val="00577F34"/>
    <w:rsid w:val="005B2C41"/>
    <w:rsid w:val="00602FFA"/>
    <w:rsid w:val="00610FA4"/>
    <w:rsid w:val="00650306"/>
    <w:rsid w:val="006758F0"/>
    <w:rsid w:val="00685096"/>
    <w:rsid w:val="00693B17"/>
    <w:rsid w:val="006A1F6F"/>
    <w:rsid w:val="006B63E7"/>
    <w:rsid w:val="00706431"/>
    <w:rsid w:val="00721C62"/>
    <w:rsid w:val="007473DF"/>
    <w:rsid w:val="007559B1"/>
    <w:rsid w:val="00762CE4"/>
    <w:rsid w:val="00775C89"/>
    <w:rsid w:val="00792413"/>
    <w:rsid w:val="00797C46"/>
    <w:rsid w:val="007C7787"/>
    <w:rsid w:val="00843164"/>
    <w:rsid w:val="008509FD"/>
    <w:rsid w:val="00851ADC"/>
    <w:rsid w:val="00854E7D"/>
    <w:rsid w:val="008551F7"/>
    <w:rsid w:val="008944E9"/>
    <w:rsid w:val="008964CA"/>
    <w:rsid w:val="008A74DF"/>
    <w:rsid w:val="008B5DC0"/>
    <w:rsid w:val="008C10B3"/>
    <w:rsid w:val="008D28DB"/>
    <w:rsid w:val="00910E8F"/>
    <w:rsid w:val="00931654"/>
    <w:rsid w:val="009655EC"/>
    <w:rsid w:val="00972217"/>
    <w:rsid w:val="00973226"/>
    <w:rsid w:val="009828FE"/>
    <w:rsid w:val="009A6B74"/>
    <w:rsid w:val="009B1B66"/>
    <w:rsid w:val="009B5245"/>
    <w:rsid w:val="009D6EE8"/>
    <w:rsid w:val="00A70464"/>
    <w:rsid w:val="00A82DCC"/>
    <w:rsid w:val="00AD1323"/>
    <w:rsid w:val="00AE5221"/>
    <w:rsid w:val="00B31E50"/>
    <w:rsid w:val="00BB137E"/>
    <w:rsid w:val="00C02E26"/>
    <w:rsid w:val="00C02F14"/>
    <w:rsid w:val="00C067C5"/>
    <w:rsid w:val="00C20AE0"/>
    <w:rsid w:val="00C464AE"/>
    <w:rsid w:val="00CB6772"/>
    <w:rsid w:val="00CC05D9"/>
    <w:rsid w:val="00CD7582"/>
    <w:rsid w:val="00CE7C9F"/>
    <w:rsid w:val="00CF0C06"/>
    <w:rsid w:val="00D0020C"/>
    <w:rsid w:val="00D06E8C"/>
    <w:rsid w:val="00D55D5C"/>
    <w:rsid w:val="00D568D3"/>
    <w:rsid w:val="00D65641"/>
    <w:rsid w:val="00D81F4E"/>
    <w:rsid w:val="00E42361"/>
    <w:rsid w:val="00E70056"/>
    <w:rsid w:val="00E76367"/>
    <w:rsid w:val="00EE70D2"/>
    <w:rsid w:val="00F005A0"/>
    <w:rsid w:val="00F12E28"/>
    <w:rsid w:val="00F25533"/>
    <w:rsid w:val="00F6077F"/>
    <w:rsid w:val="00F60B0D"/>
    <w:rsid w:val="00F63B5F"/>
    <w:rsid w:val="00F81E7F"/>
    <w:rsid w:val="00FD512B"/>
    <w:rsid w:val="02167CAD"/>
    <w:rsid w:val="04149536"/>
    <w:rsid w:val="041DE7D3"/>
    <w:rsid w:val="048EA494"/>
    <w:rsid w:val="04E3ABD2"/>
    <w:rsid w:val="05837FAE"/>
    <w:rsid w:val="06F57206"/>
    <w:rsid w:val="077C35B3"/>
    <w:rsid w:val="0876404A"/>
    <w:rsid w:val="088032A8"/>
    <w:rsid w:val="0ADD06B2"/>
    <w:rsid w:val="0B0E970C"/>
    <w:rsid w:val="0B9609E4"/>
    <w:rsid w:val="0BFBFF41"/>
    <w:rsid w:val="0D284074"/>
    <w:rsid w:val="0D4AB64C"/>
    <w:rsid w:val="0D850335"/>
    <w:rsid w:val="0EC1C4EA"/>
    <w:rsid w:val="0F0F01B5"/>
    <w:rsid w:val="0F5BD51D"/>
    <w:rsid w:val="0F82BD58"/>
    <w:rsid w:val="0FC8DFD2"/>
    <w:rsid w:val="0FE2082F"/>
    <w:rsid w:val="0FED5D9D"/>
    <w:rsid w:val="10883EC1"/>
    <w:rsid w:val="128A5E3E"/>
    <w:rsid w:val="13F371DA"/>
    <w:rsid w:val="14B57952"/>
    <w:rsid w:val="14FB404D"/>
    <w:rsid w:val="15285B4E"/>
    <w:rsid w:val="155C915F"/>
    <w:rsid w:val="159F227F"/>
    <w:rsid w:val="162E5CF4"/>
    <w:rsid w:val="16539CCB"/>
    <w:rsid w:val="165E0A6B"/>
    <w:rsid w:val="175FD32B"/>
    <w:rsid w:val="192BF693"/>
    <w:rsid w:val="19812BE6"/>
    <w:rsid w:val="19E4318F"/>
    <w:rsid w:val="1A5A2A97"/>
    <w:rsid w:val="1A6FF4A6"/>
    <w:rsid w:val="1B43789C"/>
    <w:rsid w:val="1EB7132C"/>
    <w:rsid w:val="1ED39B05"/>
    <w:rsid w:val="1F1C3660"/>
    <w:rsid w:val="1F681600"/>
    <w:rsid w:val="1F78E953"/>
    <w:rsid w:val="1FE0328C"/>
    <w:rsid w:val="1FF06D6A"/>
    <w:rsid w:val="2008CB7E"/>
    <w:rsid w:val="20496C4F"/>
    <w:rsid w:val="20D2C68F"/>
    <w:rsid w:val="2170B846"/>
    <w:rsid w:val="21E53CB0"/>
    <w:rsid w:val="21FBAD1E"/>
    <w:rsid w:val="222246D1"/>
    <w:rsid w:val="2240604F"/>
    <w:rsid w:val="226DC818"/>
    <w:rsid w:val="227EDC66"/>
    <w:rsid w:val="22EEA5C8"/>
    <w:rsid w:val="2300FD90"/>
    <w:rsid w:val="2347D62F"/>
    <w:rsid w:val="23977D7F"/>
    <w:rsid w:val="24C6099C"/>
    <w:rsid w:val="25913939"/>
    <w:rsid w:val="25A637B2"/>
    <w:rsid w:val="265632A6"/>
    <w:rsid w:val="267648A3"/>
    <w:rsid w:val="26B8ADD3"/>
    <w:rsid w:val="2760FB9C"/>
    <w:rsid w:val="278C9562"/>
    <w:rsid w:val="29DE71AE"/>
    <w:rsid w:val="2A4C55A6"/>
    <w:rsid w:val="2A79A8D5"/>
    <w:rsid w:val="2A7A7E27"/>
    <w:rsid w:val="2CAB58AC"/>
    <w:rsid w:val="2CD3F49A"/>
    <w:rsid w:val="2CFD5A4D"/>
    <w:rsid w:val="2DD0B584"/>
    <w:rsid w:val="2E4B986E"/>
    <w:rsid w:val="2E4DD785"/>
    <w:rsid w:val="2E992AAE"/>
    <w:rsid w:val="2EE6FFAF"/>
    <w:rsid w:val="30D8FFF9"/>
    <w:rsid w:val="31D0CB70"/>
    <w:rsid w:val="325B3AE0"/>
    <w:rsid w:val="32724CD6"/>
    <w:rsid w:val="332BD2C7"/>
    <w:rsid w:val="33495142"/>
    <w:rsid w:val="33A14D4A"/>
    <w:rsid w:val="341878E8"/>
    <w:rsid w:val="35080DB8"/>
    <w:rsid w:val="351D5922"/>
    <w:rsid w:val="354C98D8"/>
    <w:rsid w:val="35B03B44"/>
    <w:rsid w:val="36085C8C"/>
    <w:rsid w:val="36701DB6"/>
    <w:rsid w:val="36E86939"/>
    <w:rsid w:val="38EB38D0"/>
    <w:rsid w:val="3A24D053"/>
    <w:rsid w:val="3CBEEF4B"/>
    <w:rsid w:val="3CD8B3F2"/>
    <w:rsid w:val="3DA7949E"/>
    <w:rsid w:val="3E429D76"/>
    <w:rsid w:val="400EC724"/>
    <w:rsid w:val="403A1642"/>
    <w:rsid w:val="41546EAE"/>
    <w:rsid w:val="4187015F"/>
    <w:rsid w:val="418B47E3"/>
    <w:rsid w:val="424D05A9"/>
    <w:rsid w:val="4289A3AD"/>
    <w:rsid w:val="43399EA1"/>
    <w:rsid w:val="44257ACC"/>
    <w:rsid w:val="443A4E0E"/>
    <w:rsid w:val="44A8B01F"/>
    <w:rsid w:val="45E2C7B5"/>
    <w:rsid w:val="468184D9"/>
    <w:rsid w:val="47F24FF6"/>
    <w:rsid w:val="4A0500F2"/>
    <w:rsid w:val="4A06E841"/>
    <w:rsid w:val="4A5AA85D"/>
    <w:rsid w:val="4AA84E89"/>
    <w:rsid w:val="4B661429"/>
    <w:rsid w:val="4BF7DD98"/>
    <w:rsid w:val="4C41EFC1"/>
    <w:rsid w:val="4C4A2769"/>
    <w:rsid w:val="4D40FCAA"/>
    <w:rsid w:val="4D9818EF"/>
    <w:rsid w:val="4E9298E5"/>
    <w:rsid w:val="4F637D7B"/>
    <w:rsid w:val="504B301E"/>
    <w:rsid w:val="50F9DB5F"/>
    <w:rsid w:val="5295ABC0"/>
    <w:rsid w:val="52B7FA73"/>
    <w:rsid w:val="52EA272F"/>
    <w:rsid w:val="530A302A"/>
    <w:rsid w:val="53A7930E"/>
    <w:rsid w:val="543AD8ED"/>
    <w:rsid w:val="54F4B1AD"/>
    <w:rsid w:val="5505817A"/>
    <w:rsid w:val="55DF5C7D"/>
    <w:rsid w:val="55E84E71"/>
    <w:rsid w:val="56ADDAE9"/>
    <w:rsid w:val="56EC5F13"/>
    <w:rsid w:val="5748B8F4"/>
    <w:rsid w:val="57D7B0DA"/>
    <w:rsid w:val="583D223C"/>
    <w:rsid w:val="58DBE9B2"/>
    <w:rsid w:val="58E0EB62"/>
    <w:rsid w:val="59D8F29D"/>
    <w:rsid w:val="5B74C2FE"/>
    <w:rsid w:val="5B857AB0"/>
    <w:rsid w:val="5E40C3BF"/>
    <w:rsid w:val="5EAC63C0"/>
    <w:rsid w:val="5FB9467A"/>
    <w:rsid w:val="6016E82F"/>
    <w:rsid w:val="6058E515"/>
    <w:rsid w:val="60BA8EAC"/>
    <w:rsid w:val="6238D54A"/>
    <w:rsid w:val="63E1F8FE"/>
    <w:rsid w:val="64562F03"/>
    <w:rsid w:val="64D1BE10"/>
    <w:rsid w:val="6659BEF8"/>
    <w:rsid w:val="67FE400B"/>
    <w:rsid w:val="69C90335"/>
    <w:rsid w:val="69ED5977"/>
    <w:rsid w:val="6BDF5FBB"/>
    <w:rsid w:val="6C9EFAF9"/>
    <w:rsid w:val="6DEE8A11"/>
    <w:rsid w:val="6E4AF6BB"/>
    <w:rsid w:val="6E6FC334"/>
    <w:rsid w:val="6ECB79EF"/>
    <w:rsid w:val="6F40264C"/>
    <w:rsid w:val="6FB51ACB"/>
    <w:rsid w:val="703950AF"/>
    <w:rsid w:val="70C04935"/>
    <w:rsid w:val="7266D9C0"/>
    <w:rsid w:val="7271B61E"/>
    <w:rsid w:val="739EEB12"/>
    <w:rsid w:val="7593BA58"/>
    <w:rsid w:val="75E8A4C4"/>
    <w:rsid w:val="770B9A6F"/>
    <w:rsid w:val="78567971"/>
    <w:rsid w:val="7A902DE9"/>
    <w:rsid w:val="7A917A8E"/>
    <w:rsid w:val="7BD186F9"/>
    <w:rsid w:val="7DFBD17D"/>
    <w:rsid w:val="7F7EA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49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Rubrik1">
    <w:name w:val="heading 1"/>
    <w:basedOn w:val="Normal"/>
    <w:link w:val="Rubrik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Rubrik2">
    <w:name w:val="heading 2"/>
    <w:basedOn w:val="Normal"/>
    <w:next w:val="Normal"/>
    <w:link w:val="Rubrik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Rubrik3">
    <w:name w:val="heading 3"/>
    <w:basedOn w:val="Normal"/>
    <w:next w:val="Normal"/>
    <w:link w:val="Rubrik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Rubrik5">
    <w:name w:val="heading 5"/>
    <w:basedOn w:val="Normal"/>
    <w:next w:val="Normal"/>
    <w:link w:val="Rubrik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Rubrik6">
    <w:name w:val="heading 6"/>
    <w:basedOn w:val="Normal"/>
    <w:next w:val="Normal"/>
    <w:link w:val="Rubrik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Rubrik7">
    <w:name w:val="heading 7"/>
    <w:basedOn w:val="Normal"/>
    <w:next w:val="Normal"/>
    <w:link w:val="Rubrik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Rubrik8">
    <w:name w:val="heading 8"/>
    <w:basedOn w:val="Normal"/>
    <w:next w:val="Normal"/>
    <w:link w:val="Rubrik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RubrikChar">
    <w:name w:val="Rubrik Char"/>
    <w:basedOn w:val="Standardstycketeckensnitt"/>
    <w:link w:val="Rubrik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character" w:customStyle="1" w:styleId="Rubrik2Char">
    <w:name w:val="Rubrik 2 Char"/>
    <w:basedOn w:val="Standardstycketeckensnitt"/>
    <w:link w:val="Rubrik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Punktlista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Sidhuvud">
    <w:name w:val="header"/>
    <w:basedOn w:val="Normal"/>
    <w:link w:val="SidhuvudChar"/>
    <w:uiPriority w:val="99"/>
    <w:unhideWhenUsed/>
    <w:rsid w:val="008B5DC0"/>
    <w:pPr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8B5DC0"/>
  </w:style>
  <w:style w:type="paragraph" w:styleId="Sidfot">
    <w:name w:val="footer"/>
    <w:basedOn w:val="Normal"/>
    <w:link w:val="Sidfot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SidfotChar">
    <w:name w:val="Sidfot Char"/>
    <w:basedOn w:val="Standardstycketeckensnitt"/>
    <w:link w:val="Sidfot"/>
    <w:uiPriority w:val="99"/>
    <w:rPr>
      <w:noProof/>
    </w:rPr>
  </w:style>
  <w:style w:type="table" w:styleId="Tabellrutnt">
    <w:name w:val="Table Grid"/>
    <w:basedOn w:val="Normaltabel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medmeritfrteckning">
    <w:name w:val="Tabell med meritförteckning"/>
    <w:basedOn w:val="Normaltabel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um">
    <w:name w:val="Date"/>
    <w:basedOn w:val="Normal"/>
    <w:next w:val="Normal"/>
    <w:link w:val="Datum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umChar">
    <w:name w:val="Datum Char"/>
    <w:basedOn w:val="Standardstycketeckensnitt"/>
    <w:link w:val="Datum"/>
    <w:uiPriority w:val="6"/>
    <w:rsid w:val="008B5DC0"/>
    <w:rPr>
      <w:color w:val="auto"/>
    </w:rPr>
  </w:style>
  <w:style w:type="character" w:styleId="Betoning">
    <w:name w:val="Emphasis"/>
    <w:basedOn w:val="Standardstycketeckensnitt"/>
    <w:uiPriority w:val="7"/>
    <w:unhideWhenUsed/>
    <w:qFormat/>
    <w:rPr>
      <w:i/>
      <w:iCs/>
      <w:color w:val="404040" w:themeColor="text1" w:themeTint="BF"/>
    </w:rPr>
  </w:style>
  <w:style w:type="paragraph" w:customStyle="1" w:styleId="Kontaktinformation">
    <w:name w:val="Kontaktinformation"/>
    <w:basedOn w:val="Normal"/>
    <w:uiPriority w:val="2"/>
    <w:qFormat/>
    <w:pPr>
      <w:spacing w:after="360"/>
      <w:contextualSpacing/>
    </w:pPr>
  </w:style>
  <w:style w:type="character" w:customStyle="1" w:styleId="Rubrik1Char">
    <w:name w:val="Rubrik 1 Char"/>
    <w:basedOn w:val="Standardstycketeckensnitt"/>
    <w:link w:val="Rubrik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C05D9"/>
    <w:rPr>
      <w:rFonts w:ascii="Segoe UI" w:hAnsi="Segoe UI" w:cs="Segoe UI"/>
      <w:szCs w:val="18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CC05D9"/>
  </w:style>
  <w:style w:type="paragraph" w:styleId="Indragetstycke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rdtext">
    <w:name w:val="Body Text"/>
    <w:basedOn w:val="Normal"/>
    <w:link w:val="BrdtextChar"/>
    <w:uiPriority w:val="1"/>
    <w:unhideWhenUsed/>
    <w:qFormat/>
    <w:rsid w:val="00CC05D9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1"/>
    <w:rsid w:val="00CC05D9"/>
  </w:style>
  <w:style w:type="paragraph" w:styleId="Brdtext2">
    <w:name w:val="Body Text 2"/>
    <w:basedOn w:val="Normal"/>
    <w:link w:val="Brd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CC05D9"/>
  </w:style>
  <w:style w:type="paragraph" w:styleId="Brdtext3">
    <w:name w:val="Body Text 3"/>
    <w:basedOn w:val="Normal"/>
    <w:link w:val="Brd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CC05D9"/>
    <w:rPr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CC05D9"/>
    <w:pPr>
      <w:spacing w:after="10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CC05D9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CC05D9"/>
    <w:pPr>
      <w:spacing w:after="120"/>
      <w:ind w:left="360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CC05D9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CC05D9"/>
    <w:pPr>
      <w:spacing w:after="100"/>
      <w:ind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CC05D9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CC05D9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CC05D9"/>
    <w:rPr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CC05D9"/>
    <w:pPr>
      <w:spacing w:after="0"/>
      <w:ind w:left="4320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CC05D9"/>
  </w:style>
  <w:style w:type="table" w:styleId="Frgatrutnt">
    <w:name w:val="Colorful Grid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rgatrutnt-dekorfrg6">
    <w:name w:val="Colorful Grid Accent 6"/>
    <w:basedOn w:val="Normaltabel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rgadlista-dekorfrg6">
    <w:name w:val="Colorful List Accent 6"/>
    <w:basedOn w:val="Normaltabel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sreferens">
    <w:name w:val="annotation reference"/>
    <w:basedOn w:val="Standardstycketeckensnitt"/>
    <w:uiPriority w:val="99"/>
    <w:semiHidden/>
    <w:unhideWhenUsed/>
    <w:rsid w:val="00CC05D9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C05D9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C05D9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C05D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C05D9"/>
    <w:rPr>
      <w:b/>
      <w:bCs/>
      <w:szCs w:val="20"/>
    </w:rPr>
  </w:style>
  <w:style w:type="table" w:styleId="Mrklista">
    <w:name w:val="Dark List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Mrklista-dekorfrg6">
    <w:name w:val="Dark List Accent 6"/>
    <w:basedOn w:val="Normaltabel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C05D9"/>
    <w:rPr>
      <w:rFonts w:ascii="Segoe UI" w:hAnsi="Segoe UI" w:cs="Segoe UI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CC05D9"/>
    <w:pPr>
      <w:spacing w:after="0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CC05D9"/>
  </w:style>
  <w:style w:type="character" w:styleId="Slutnotsreferens">
    <w:name w:val="endnote reference"/>
    <w:basedOn w:val="Standardstycketeckensnitt"/>
    <w:uiPriority w:val="99"/>
    <w:semiHidden/>
    <w:unhideWhenUsed/>
    <w:rsid w:val="00CC05D9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CC05D9"/>
    <w:rPr>
      <w:szCs w:val="20"/>
    </w:rPr>
  </w:style>
  <w:style w:type="paragraph" w:styleId="Adress-brev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sid w:val="00CC05D9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C05D9"/>
    <w:rPr>
      <w:szCs w:val="20"/>
    </w:rPr>
  </w:style>
  <w:style w:type="table" w:styleId="Rutntstabell1ljus">
    <w:name w:val="Grid Table 1 Light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3">
    <w:name w:val="Grid Table 3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Rutntstabell4">
    <w:name w:val="Grid Table 4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Rubrik3Char">
    <w:name w:val="Rubrik 3 Char"/>
    <w:basedOn w:val="Standardstycketeckensnitt"/>
    <w:link w:val="Rubrik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Rubrik5Char">
    <w:name w:val="Rubrik 5 Char"/>
    <w:basedOn w:val="Standardstycketeckensnitt"/>
    <w:link w:val="Rubrik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tycketeckensnitt"/>
    <w:uiPriority w:val="99"/>
    <w:semiHidden/>
    <w:unhideWhenUsed/>
    <w:rsid w:val="00CC05D9"/>
  </w:style>
  <w:style w:type="paragraph" w:styleId="HTML-adress">
    <w:name w:val="HTML Address"/>
    <w:basedOn w:val="Normal"/>
    <w:link w:val="HTML-a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CC05D9"/>
    <w:rPr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CC05D9"/>
    <w:rPr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CC05D9"/>
    <w:rPr>
      <w:i/>
      <w:iCs/>
    </w:rPr>
  </w:style>
  <w:style w:type="character" w:styleId="HTML-tangentbord">
    <w:name w:val="HTML Keyboard"/>
    <w:basedOn w:val="Standardstycketeckensnit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C05D9"/>
    <w:rPr>
      <w:rFonts w:ascii="Consolas" w:hAnsi="Consolas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CC05D9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0C0CA7"/>
    <w:rPr>
      <w:i/>
      <w:iCs/>
      <w:color w:val="6E6E6E" w:themeColor="accent1" w:themeShade="80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justrutnt">
    <w:name w:val="Light Grid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Radnummer">
    <w:name w:val="line number"/>
    <w:basedOn w:val="Standardstycketeckensnitt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Punktlista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Numreradlista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stycke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ell1ljus">
    <w:name w:val="List Table 1 Light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2">
    <w:name w:val="List Table 2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3">
    <w:name w:val="List Table 3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CC05D9"/>
    <w:rPr>
      <w:rFonts w:ascii="Consolas" w:hAnsi="Consolas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CC05D9"/>
    <w:pPr>
      <w:spacing w:after="0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CC05D9"/>
  </w:style>
  <w:style w:type="character" w:styleId="Sidnummer">
    <w:name w:val="page number"/>
    <w:basedOn w:val="Standardstycketeckensnitt"/>
    <w:uiPriority w:val="99"/>
    <w:semiHidden/>
    <w:unhideWhenUsed/>
    <w:rsid w:val="00CC05D9"/>
  </w:style>
  <w:style w:type="table" w:styleId="Oformateradtabell1">
    <w:name w:val="Plain Table 1"/>
    <w:basedOn w:val="Normaltabel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CC05D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C05D9"/>
    <w:rPr>
      <w:i/>
      <w:iCs/>
      <w:color w:val="404040" w:themeColor="text1" w:themeTint="BF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CC05D9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CC05D9"/>
  </w:style>
  <w:style w:type="paragraph" w:styleId="Signatur">
    <w:name w:val="Signature"/>
    <w:basedOn w:val="Normal"/>
    <w:link w:val="SignaturChar"/>
    <w:uiPriority w:val="99"/>
    <w:semiHidden/>
    <w:unhideWhenUsed/>
    <w:rsid w:val="00CC05D9"/>
    <w:pPr>
      <w:spacing w:after="0"/>
      <w:ind w:left="4320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CC05D9"/>
  </w:style>
  <w:style w:type="character" w:styleId="Stark">
    <w:name w:val="Strong"/>
    <w:basedOn w:val="Standardstycketeckensnitt"/>
    <w:uiPriority w:val="22"/>
    <w:semiHidden/>
    <w:unhideWhenUsed/>
    <w:qFormat/>
    <w:rsid w:val="00CC05D9"/>
    <w:rPr>
      <w:b/>
      <w:bCs/>
    </w:rPr>
  </w:style>
  <w:style w:type="paragraph" w:styleId="Underrubrik">
    <w:name w:val="Subtitle"/>
    <w:basedOn w:val="Normal"/>
    <w:next w:val="Normal"/>
    <w:link w:val="Underrubrik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lmed3D-effekter1">
    <w:name w:val="Table 3D effects 1"/>
    <w:basedOn w:val="Normaltabel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1">
    <w:name w:val="Table Grid 1"/>
    <w:basedOn w:val="Normaltabel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Professionelltabell">
    <w:name w:val="Table Professional"/>
    <w:basedOn w:val="Normaltabel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CC05D9"/>
  </w:style>
  <w:style w:type="paragraph" w:styleId="Innehll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Olstomnmnande">
    <w:name w:val="Unresolved Mention"/>
    <w:basedOn w:val="Standardstycketeckensnit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\AppData\Roaming\Microsoft\Templates\Paralega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4DE75D628840CD891BA71851E92F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031E69-C404-4518-A053-606C6624BBF0}"/>
      </w:docPartPr>
      <w:docPartBody>
        <w:p w:rsidR="00851ADC" w:rsidRDefault="00851ADC">
          <w:pPr>
            <w:pStyle w:val="AF4DE75D628840CD891BA71851E92FCE"/>
          </w:pPr>
          <w:r w:rsidRPr="00602FFA">
            <w:rPr>
              <w:noProof/>
              <w:lang w:bidi="sv-SE"/>
            </w:rPr>
            <w:t>Arbetslivserfarenhet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DC"/>
    <w:rsid w:val="004F4026"/>
    <w:rsid w:val="00851ADC"/>
    <w:rsid w:val="00C71211"/>
    <w:rsid w:val="00C87E85"/>
    <w:rsid w:val="00F95573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F4DE75D628840CD891BA71851E92FCE">
    <w:name w:val="AF4DE75D628840CD891BA71851E92FCE"/>
  </w:style>
  <w:style w:type="paragraph" w:customStyle="1" w:styleId="321CCDA06B6A468E98B1419AFFE6DCB3">
    <w:name w:val="321CCDA06B6A468E98B1419AFFE6DCB3"/>
    <w:rsid w:val="004F4026"/>
    <w:rPr>
      <w:kern w:val="2"/>
      <w14:ligatures w14:val="standardContextual"/>
    </w:rPr>
  </w:style>
  <w:style w:type="paragraph" w:customStyle="1" w:styleId="1E5446605E644C669FA027196570B76E">
    <w:name w:val="1E5446605E644C669FA027196570B76E"/>
    <w:rsid w:val="00C71211"/>
    <w:rPr>
      <w:kern w:val="2"/>
      <w14:ligatures w14:val="standardContextual"/>
    </w:rPr>
  </w:style>
  <w:style w:type="paragraph" w:customStyle="1" w:styleId="1E65728974634116A28331C811D97F45">
    <w:name w:val="1E65728974634116A28331C811D97F45"/>
    <w:rsid w:val="00C71211"/>
    <w:rPr>
      <w:kern w:val="2"/>
      <w14:ligatures w14:val="standardContextual"/>
    </w:rPr>
  </w:style>
  <w:style w:type="paragraph" w:customStyle="1" w:styleId="A5CA898445E644ABAB5CBC638620A7B3">
    <w:name w:val="A5CA898445E644ABAB5CBC638620A7B3"/>
    <w:rsid w:val="00C7121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ACCBE-4C46-491A-BB3B-7D8EC41D6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71af3243-3dd4-4a8d-8c0d-dd76da1f02a5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6c05727-aa75-4e4a-9b5f-8a80a116589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CV</Template>
  <TotalTime>0</TotalTime>
  <Pages>2</Pages>
  <Words>325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2023-11-02T21:33:00Z</dcterms:created>
  <dcterms:modified xsi:type="dcterms:W3CDTF">2023-11-02T21:33:00Z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